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90D" w:rsidRPr="00F50858" w:rsidRDefault="00884DEF" w:rsidP="00F50858">
      <w:pPr>
        <w:jc w:val="center"/>
        <w:rPr>
          <w:b/>
          <w:u w:val="single"/>
        </w:rPr>
      </w:pPr>
      <w:r w:rsidRPr="00F50858">
        <w:rPr>
          <w:b/>
          <w:u w:val="single"/>
        </w:rPr>
        <w:t>Python!</w:t>
      </w:r>
    </w:p>
    <w:p w:rsidR="00884DEF" w:rsidRDefault="00884DEF"/>
    <w:p w:rsidR="00884DEF" w:rsidRPr="00884DEF" w:rsidRDefault="00884DEF">
      <w:pPr>
        <w:rPr>
          <w:b/>
          <w:u w:val="single"/>
        </w:rPr>
      </w:pPr>
      <w:r w:rsidRPr="00884DEF">
        <w:rPr>
          <w:b/>
          <w:u w:val="single"/>
        </w:rPr>
        <w:t>Tentative schedule:</w:t>
      </w:r>
    </w:p>
    <w:p w:rsidR="00884DEF" w:rsidRDefault="00884DEF" w:rsidP="00884DEF">
      <w:r>
        <w:t>Week 1:</w:t>
      </w:r>
    </w:p>
    <w:p w:rsidR="00884DEF" w:rsidRDefault="00884DEF" w:rsidP="00884DEF">
      <w:pPr>
        <w:ind w:left="720"/>
      </w:pPr>
      <w:r>
        <w:t>Fundamentals:</w:t>
      </w:r>
    </w:p>
    <w:p w:rsidR="00884DEF" w:rsidRDefault="00884DEF" w:rsidP="00884DEF">
      <w:pPr>
        <w:ind w:left="720"/>
      </w:pPr>
      <w:r>
        <w:t>Spend 1-2 days learning syntax. Syntax simply means the vocabulary of the language.</w:t>
      </w:r>
    </w:p>
    <w:p w:rsidR="00884DEF" w:rsidRDefault="00884DEF" w:rsidP="00884DEF">
      <w:pPr>
        <w:ind w:left="720"/>
      </w:pPr>
      <w:r>
        <w:t>Practice the fundamentals of programming that you've already been introduced to in your morning algorithms.</w:t>
      </w:r>
    </w:p>
    <w:p w:rsidR="00884DEF" w:rsidRDefault="00884DEF" w:rsidP="00884DEF">
      <w:pPr>
        <w:ind w:left="720"/>
      </w:pPr>
    </w:p>
    <w:p w:rsidR="00884DEF" w:rsidRDefault="00884DEF" w:rsidP="00884DEF">
      <w:pPr>
        <w:ind w:left="720"/>
      </w:pPr>
      <w:r>
        <w:t>Intro to Flask:</w:t>
      </w:r>
    </w:p>
    <w:p w:rsidR="00884DEF" w:rsidRDefault="00884DEF" w:rsidP="00884DEF">
      <w:pPr>
        <w:ind w:left="720"/>
      </w:pPr>
      <w:r>
        <w:t>Learn how to make a web server using the Flask framework. You'll create web pages that can accept data sent from a client and return a response. This quick intro will take about 2 days.</w:t>
      </w:r>
    </w:p>
    <w:p w:rsidR="00884DEF" w:rsidRDefault="00884DEF" w:rsidP="00884DEF">
      <w:pPr>
        <w:ind w:left="720"/>
      </w:pPr>
    </w:p>
    <w:p w:rsidR="00884DEF" w:rsidRDefault="00884DEF" w:rsidP="00884DEF">
      <w:pPr>
        <w:ind w:left="720"/>
      </w:pPr>
      <w:r>
        <w:t>MySQL:</w:t>
      </w:r>
    </w:p>
    <w:p w:rsidR="00884DEF" w:rsidRDefault="00884DEF" w:rsidP="00884DEF">
      <w:pPr>
        <w:ind w:left="720"/>
      </w:pPr>
      <w:r>
        <w:t>Spend 1-2 days to learn about MySQL, a commonly used relational database.</w:t>
      </w:r>
    </w:p>
    <w:p w:rsidR="00884DEF" w:rsidRDefault="00884DEF" w:rsidP="00884DEF">
      <w:pPr>
        <w:ind w:left="720"/>
      </w:pPr>
      <w:r>
        <w:t>Learn to create visual representations of your database.</w:t>
      </w:r>
    </w:p>
    <w:p w:rsidR="00884DEF" w:rsidRDefault="00884DEF" w:rsidP="00884DEF">
      <w:pPr>
        <w:ind w:left="720"/>
      </w:pPr>
      <w:r>
        <w:t>Formulate SQL queries using database creation and management software.</w:t>
      </w:r>
    </w:p>
    <w:p w:rsidR="00EC743B" w:rsidRDefault="00EC743B" w:rsidP="00884DEF"/>
    <w:p w:rsidR="00884DEF" w:rsidRDefault="00884DEF" w:rsidP="00884DEF">
      <w:r>
        <w:t>Week 2:</w:t>
      </w:r>
    </w:p>
    <w:p w:rsidR="00884DEF" w:rsidRDefault="00884DEF" w:rsidP="00EC743B">
      <w:pPr>
        <w:ind w:left="720"/>
      </w:pPr>
      <w:r>
        <w:t>Flask + MySQL:</w:t>
      </w:r>
    </w:p>
    <w:p w:rsidR="00884DEF" w:rsidRDefault="00884DEF" w:rsidP="00EC743B">
      <w:pPr>
        <w:ind w:left="720"/>
      </w:pPr>
      <w:r>
        <w:t>Extend your use of Flask to include data persistence using a database as storage.</w:t>
      </w:r>
    </w:p>
    <w:p w:rsidR="00884DEF" w:rsidRDefault="00884DEF" w:rsidP="00EC743B">
      <w:pPr>
        <w:ind w:left="720"/>
      </w:pPr>
      <w:r>
        <w:t>Challenge yourself to complete The Wall, an assignment that brings together all the skills and tools you've learned so far.</w:t>
      </w:r>
    </w:p>
    <w:p w:rsidR="00884DEF" w:rsidRDefault="00884DEF" w:rsidP="00EC743B">
      <w:pPr>
        <w:ind w:left="720"/>
      </w:pPr>
      <w:r>
        <w:t>Spend two days completing this section.</w:t>
      </w:r>
    </w:p>
    <w:p w:rsidR="00EC743B" w:rsidRDefault="00EC743B" w:rsidP="00EC743B">
      <w:pPr>
        <w:ind w:left="720"/>
      </w:pPr>
    </w:p>
    <w:p w:rsidR="00884DEF" w:rsidRDefault="00884DEF" w:rsidP="00EC743B">
      <w:pPr>
        <w:ind w:left="720"/>
      </w:pPr>
      <w:r>
        <w:t>Object Oriented Programming:</w:t>
      </w:r>
    </w:p>
    <w:p w:rsidR="00884DEF" w:rsidRDefault="00884DEF" w:rsidP="00EC743B">
      <w:pPr>
        <w:ind w:left="720"/>
      </w:pPr>
      <w:r>
        <w:t>Learn OOP, a style of organizing your code that is prevalent in web development.</w:t>
      </w:r>
    </w:p>
    <w:p w:rsidR="00884DEF" w:rsidRDefault="00884DEF" w:rsidP="00EC743B">
      <w:pPr>
        <w:ind w:left="720"/>
      </w:pPr>
      <w:r>
        <w:t>Don't underestimate how important it is to develop a solid understanding of OOP, which is a pivotal skill. This is why you spend the rest of your time at the bootcamp building on your understanding.</w:t>
      </w:r>
    </w:p>
    <w:p w:rsidR="00884DEF" w:rsidRDefault="00884DEF" w:rsidP="00EC743B">
      <w:pPr>
        <w:ind w:left="720"/>
      </w:pPr>
      <w:r>
        <w:t>Frameworks like Django, Rails, Angular, and iOS are built using an object oriented design pattern.</w:t>
      </w:r>
    </w:p>
    <w:p w:rsidR="00EC743B" w:rsidRDefault="00EC743B" w:rsidP="00EC743B">
      <w:pPr>
        <w:ind w:left="720"/>
      </w:pPr>
    </w:p>
    <w:p w:rsidR="00884DEF" w:rsidRDefault="00884DEF" w:rsidP="00EC743B">
      <w:pPr>
        <w:ind w:left="720"/>
      </w:pPr>
      <w:r>
        <w:t>Django:</w:t>
      </w:r>
    </w:p>
    <w:p w:rsidR="00884DEF" w:rsidRDefault="00884DEF" w:rsidP="00EC743B">
      <w:pPr>
        <w:ind w:left="720"/>
      </w:pPr>
      <w:r>
        <w:t>The framework you've all been waiting for!</w:t>
      </w:r>
    </w:p>
    <w:p w:rsidR="00884DEF" w:rsidRDefault="00884DEF" w:rsidP="00EC743B">
      <w:pPr>
        <w:ind w:left="720"/>
      </w:pPr>
      <w:r>
        <w:t>You will learn and use code modularization to organize your code according to the purpose it serves.</w:t>
      </w:r>
    </w:p>
    <w:p w:rsidR="00884DEF" w:rsidRDefault="00884DEF" w:rsidP="00EC743B">
      <w:pPr>
        <w:ind w:left="720"/>
      </w:pPr>
      <w:r>
        <w:t>Learn to build a project in Django.</w:t>
      </w:r>
    </w:p>
    <w:p w:rsidR="00EC743B" w:rsidRDefault="00EC743B" w:rsidP="00884DEF"/>
    <w:p w:rsidR="00884DEF" w:rsidRDefault="00884DEF" w:rsidP="00884DEF">
      <w:r>
        <w:t>Week 3:</w:t>
      </w:r>
    </w:p>
    <w:p w:rsidR="00884DEF" w:rsidRDefault="00884DEF" w:rsidP="00AA2D91">
      <w:pPr>
        <w:ind w:left="720"/>
      </w:pPr>
      <w:r>
        <w:t>Django:</w:t>
      </w:r>
    </w:p>
    <w:p w:rsidR="00884DEF" w:rsidRDefault="00884DEF" w:rsidP="00AA2D91">
      <w:pPr>
        <w:ind w:left="720"/>
      </w:pPr>
      <w:r>
        <w:t>Continue with Django for the rest of the week leading up to your exam.</w:t>
      </w:r>
    </w:p>
    <w:p w:rsidR="00884DEF" w:rsidRDefault="00884DEF" w:rsidP="00AA2D91">
      <w:pPr>
        <w:ind w:left="720"/>
      </w:pPr>
      <w:r>
        <w:t>Learn to store data in a SQLite database.</w:t>
      </w:r>
    </w:p>
    <w:p w:rsidR="00884DEF" w:rsidRDefault="00884DEF" w:rsidP="00AA2D91">
      <w:pPr>
        <w:ind w:left="720"/>
      </w:pPr>
      <w:r>
        <w:t>Learn to use a object relational mapping (ORM) to communicate with your database.</w:t>
      </w:r>
    </w:p>
    <w:p w:rsidR="00884DEF" w:rsidRDefault="00884DEF" w:rsidP="00AA2D91">
      <w:pPr>
        <w:ind w:left="720"/>
      </w:pPr>
      <w:r>
        <w:t>Learn to add a MySQL database to your project.</w:t>
      </w:r>
    </w:p>
    <w:p w:rsidR="00AA2D91" w:rsidRDefault="00AA2D91" w:rsidP="00AA2D91">
      <w:pPr>
        <w:ind w:left="720"/>
      </w:pPr>
    </w:p>
    <w:p w:rsidR="00884DEF" w:rsidRDefault="00884DEF" w:rsidP="00AA2D91">
      <w:pPr>
        <w:ind w:left="720"/>
      </w:pPr>
      <w:r>
        <w:t>Deployment:</w:t>
      </w:r>
    </w:p>
    <w:p w:rsidR="00884DEF" w:rsidRDefault="00884DEF" w:rsidP="00AA2D91">
      <w:pPr>
        <w:ind w:left="720"/>
      </w:pPr>
      <w:r>
        <w:lastRenderedPageBreak/>
        <w:t>Learn to move your code (previously hosted on your computer) to the web so everyone can see the product of your hard work!</w:t>
      </w:r>
    </w:p>
    <w:p w:rsidR="00884DEF" w:rsidRDefault="00884DEF" w:rsidP="00AA2D91">
      <w:pPr>
        <w:ind w:left="720"/>
      </w:pPr>
      <w:r>
        <w:t>You will be required to deploy your belt exam.</w:t>
      </w:r>
    </w:p>
    <w:p w:rsidR="00AA2D91" w:rsidRDefault="00AA2D91" w:rsidP="00AA2D91">
      <w:pPr>
        <w:ind w:left="720"/>
      </w:pPr>
    </w:p>
    <w:p w:rsidR="00884DEF" w:rsidRDefault="00884DEF" w:rsidP="00AA2D91">
      <w:pPr>
        <w:ind w:left="720"/>
      </w:pPr>
      <w:r>
        <w:t>Belt Exam:</w:t>
      </w:r>
    </w:p>
    <w:p w:rsidR="00884DEF" w:rsidRDefault="00884DEF" w:rsidP="00AA2D91">
      <w:pPr>
        <w:ind w:left="720"/>
      </w:pPr>
      <w:r>
        <w:t>Friday of week 3, you'll be ready to take your belt exam.</w:t>
      </w:r>
    </w:p>
    <w:p w:rsidR="00884DEF" w:rsidRDefault="00884DEF" w:rsidP="00AA2D91">
      <w:pPr>
        <w:ind w:left="720"/>
      </w:pPr>
      <w:r>
        <w:t>Your instructor will give you more details as the date approaches.</w:t>
      </w:r>
    </w:p>
    <w:p w:rsidR="00884DEF" w:rsidRDefault="00884DEF" w:rsidP="00AA2D91">
      <w:pPr>
        <w:ind w:left="720"/>
      </w:pPr>
      <w:r>
        <w:t>Try not to worry about this for now. The exam is low-pressure and can be retaken as many times as you need.</w:t>
      </w:r>
    </w:p>
    <w:p w:rsidR="00884DEF" w:rsidRDefault="00884DEF" w:rsidP="00AA2D91">
      <w:pPr>
        <w:ind w:left="720"/>
      </w:pPr>
      <w:r>
        <w:t>The exam is open-web – meaning you have all of your previous code and the entire internet at your disposal!</w:t>
      </w:r>
    </w:p>
    <w:p w:rsidR="00AA2D91" w:rsidRDefault="00AA2D91" w:rsidP="00884DEF"/>
    <w:p w:rsidR="00884DEF" w:rsidRDefault="00884DEF" w:rsidP="00884DEF">
      <w:r>
        <w:t>Week 4:</w:t>
      </w:r>
    </w:p>
    <w:p w:rsidR="00884DEF" w:rsidRDefault="00884DEF" w:rsidP="00AA2D91">
      <w:pPr>
        <w:ind w:left="720"/>
      </w:pPr>
      <w:r>
        <w:t>Retake your belt exam</w:t>
      </w:r>
    </w:p>
    <w:p w:rsidR="00884DEF" w:rsidRDefault="00884DEF" w:rsidP="00AA2D91">
      <w:pPr>
        <w:ind w:left="720"/>
      </w:pPr>
      <w:r>
        <w:t>You'll have this week to retake the belt exam as many times as you need</w:t>
      </w:r>
    </w:p>
    <w:p w:rsidR="00AA2D91" w:rsidRDefault="00AA2D91" w:rsidP="00AA2D91">
      <w:pPr>
        <w:ind w:left="720"/>
      </w:pPr>
    </w:p>
    <w:p w:rsidR="00884DEF" w:rsidRDefault="00884DEF" w:rsidP="00AA2D91">
      <w:pPr>
        <w:ind w:left="720"/>
      </w:pPr>
      <w:r>
        <w:t>Do a project:</w:t>
      </w:r>
    </w:p>
    <w:p w:rsidR="00884DEF" w:rsidRDefault="00884DEF" w:rsidP="00AA2D91">
      <w:pPr>
        <w:ind w:left="720"/>
      </w:pPr>
      <w:r>
        <w:t>After passing your belt exam, you're ready to do a project!</w:t>
      </w:r>
    </w:p>
    <w:p w:rsidR="00884DEF" w:rsidRDefault="00884DEF" w:rsidP="00AA2D91">
      <w:pPr>
        <w:ind w:left="720"/>
      </w:pPr>
      <w:r>
        <w:t>Your project is your motivation to earn your belt. Complete your belt quickly in order to spend as much time as possible working on a fun project. Ask your for project ideas if you need help.</w:t>
      </w:r>
    </w:p>
    <w:p w:rsidR="00884DEF" w:rsidRDefault="00884DEF" w:rsidP="00AA2D91">
      <w:pPr>
        <w:ind w:left="720"/>
      </w:pPr>
      <w:r>
        <w:t>Create anything you want using your new skills. The sky's the limit!</w:t>
      </w:r>
    </w:p>
    <w:p w:rsidR="00D85A6F" w:rsidRDefault="00D85A6F" w:rsidP="00D85A6F">
      <w:pPr>
        <w:pBdr>
          <w:bottom w:val="single" w:sz="12" w:space="1" w:color="auto"/>
        </w:pBdr>
      </w:pPr>
    </w:p>
    <w:p w:rsidR="005E748C" w:rsidRDefault="005E748C" w:rsidP="00D85A6F"/>
    <w:p w:rsidR="00D85A6F" w:rsidRDefault="00C64F3F" w:rsidP="00D85A6F">
      <w:r>
        <w:t>Why Python?</w:t>
      </w:r>
    </w:p>
    <w:p w:rsidR="00C64F3F" w:rsidRDefault="00C64F3F" w:rsidP="00C64F3F">
      <w:pPr>
        <w:pStyle w:val="ListParagraph"/>
        <w:numPr>
          <w:ilvl w:val="0"/>
          <w:numId w:val="1"/>
        </w:numPr>
      </w:pPr>
      <w:r>
        <w:t xml:space="preserve">Readability </w:t>
      </w:r>
    </w:p>
    <w:p w:rsidR="00C64F3F" w:rsidRDefault="00C64F3F" w:rsidP="00C64F3F">
      <w:pPr>
        <w:pStyle w:val="ListParagraph"/>
        <w:numPr>
          <w:ilvl w:val="0"/>
          <w:numId w:val="1"/>
        </w:numPr>
      </w:pPr>
      <w:r>
        <w:t>Libraries</w:t>
      </w:r>
    </w:p>
    <w:p w:rsidR="00C64F3F" w:rsidRDefault="00C64F3F" w:rsidP="00C64F3F">
      <w:pPr>
        <w:pStyle w:val="ListParagraph"/>
        <w:numPr>
          <w:ilvl w:val="0"/>
          <w:numId w:val="1"/>
        </w:numPr>
      </w:pPr>
      <w:r>
        <w:t xml:space="preserve">Community </w:t>
      </w:r>
    </w:p>
    <w:p w:rsidR="00C64F3F" w:rsidRDefault="00C64F3F" w:rsidP="00C64F3F">
      <w:pPr>
        <w:pStyle w:val="ListParagraph"/>
        <w:numPr>
          <w:ilvl w:val="0"/>
          <w:numId w:val="1"/>
        </w:numPr>
      </w:pPr>
      <w:r>
        <w:t xml:space="preserve">Scope </w:t>
      </w:r>
    </w:p>
    <w:p w:rsidR="00C64F3F" w:rsidRDefault="00C64F3F" w:rsidP="00C64F3F">
      <w:pPr>
        <w:pStyle w:val="ListParagraph"/>
        <w:numPr>
          <w:ilvl w:val="0"/>
          <w:numId w:val="1"/>
        </w:numPr>
      </w:pPr>
      <w:r>
        <w:t>Ease</w:t>
      </w:r>
    </w:p>
    <w:p w:rsidR="00C64F3F" w:rsidRDefault="00C64F3F" w:rsidP="00C64F3F"/>
    <w:p w:rsidR="00C64F3F" w:rsidRDefault="00C64F3F" w:rsidP="00C64F3F">
      <w:r>
        <w:t>Core Philosophy:</w:t>
      </w:r>
    </w:p>
    <w:p w:rsidR="00C64F3F" w:rsidRDefault="00C64F3F" w:rsidP="00C64F3F">
      <w:pPr>
        <w:pStyle w:val="ListParagraph"/>
        <w:numPr>
          <w:ilvl w:val="0"/>
          <w:numId w:val="1"/>
        </w:numPr>
      </w:pPr>
      <w:r>
        <w:t>Beautiful is better than ugly</w:t>
      </w:r>
    </w:p>
    <w:p w:rsidR="00C64F3F" w:rsidRDefault="00C64F3F" w:rsidP="00C64F3F">
      <w:pPr>
        <w:pStyle w:val="ListParagraph"/>
        <w:numPr>
          <w:ilvl w:val="0"/>
          <w:numId w:val="1"/>
        </w:numPr>
      </w:pPr>
      <w:r>
        <w:t>Explicit is better than implicit</w:t>
      </w:r>
    </w:p>
    <w:p w:rsidR="00C64F3F" w:rsidRDefault="00C64F3F" w:rsidP="00C64F3F">
      <w:pPr>
        <w:pStyle w:val="ListParagraph"/>
        <w:numPr>
          <w:ilvl w:val="0"/>
          <w:numId w:val="1"/>
        </w:numPr>
      </w:pPr>
      <w:r>
        <w:t>Simple is better than complex</w:t>
      </w:r>
    </w:p>
    <w:p w:rsidR="00C64F3F" w:rsidRDefault="00C64F3F" w:rsidP="00C64F3F">
      <w:pPr>
        <w:pStyle w:val="ListParagraph"/>
        <w:numPr>
          <w:ilvl w:val="0"/>
          <w:numId w:val="1"/>
        </w:numPr>
      </w:pPr>
      <w:r>
        <w:t>Complex is better than complicated</w:t>
      </w:r>
    </w:p>
    <w:p w:rsidR="00C64F3F" w:rsidRDefault="00C64F3F" w:rsidP="00C64F3F">
      <w:pPr>
        <w:pStyle w:val="ListParagraph"/>
        <w:numPr>
          <w:ilvl w:val="0"/>
          <w:numId w:val="1"/>
        </w:numPr>
      </w:pPr>
      <w:r>
        <w:t>Readability counts</w:t>
      </w:r>
    </w:p>
    <w:p w:rsidR="00C64F3F" w:rsidRDefault="00C64F3F" w:rsidP="00C64F3F"/>
    <w:p w:rsidR="00C64F3F" w:rsidRDefault="00C64F3F" w:rsidP="00C64F3F">
      <w:r>
        <w:t xml:space="preserve">Why </w:t>
      </w:r>
      <w:r w:rsidR="008548A1">
        <w:t>Python is Good f</w:t>
      </w:r>
      <w:r>
        <w:t>or You:</w:t>
      </w:r>
    </w:p>
    <w:p w:rsidR="00C64F3F" w:rsidRDefault="00C64F3F" w:rsidP="00C64F3F">
      <w:pPr>
        <w:pStyle w:val="ListParagraph"/>
        <w:numPr>
          <w:ilvl w:val="0"/>
          <w:numId w:val="1"/>
        </w:numPr>
      </w:pPr>
      <w:r>
        <w:t>Popular</w:t>
      </w:r>
    </w:p>
    <w:p w:rsidR="00C64F3F" w:rsidRDefault="00C64F3F" w:rsidP="00C64F3F">
      <w:pPr>
        <w:pStyle w:val="ListParagraph"/>
        <w:numPr>
          <w:ilvl w:val="0"/>
          <w:numId w:val="1"/>
        </w:numPr>
      </w:pPr>
      <w:r>
        <w:t>Shallow learning curve</w:t>
      </w:r>
    </w:p>
    <w:p w:rsidR="00C64F3F" w:rsidRDefault="00C64F3F" w:rsidP="00C64F3F">
      <w:pPr>
        <w:pStyle w:val="ListParagraph"/>
        <w:numPr>
          <w:ilvl w:val="0"/>
          <w:numId w:val="1"/>
        </w:numPr>
      </w:pPr>
      <w:r>
        <w:t>Minimal setup</w:t>
      </w:r>
    </w:p>
    <w:p w:rsidR="00C64F3F" w:rsidRDefault="00C64F3F" w:rsidP="00C64F3F">
      <w:pPr>
        <w:pStyle w:val="ListParagraph"/>
        <w:numPr>
          <w:ilvl w:val="0"/>
          <w:numId w:val="1"/>
        </w:numPr>
      </w:pPr>
      <w:r>
        <w:t>Understandable</w:t>
      </w:r>
    </w:p>
    <w:p w:rsidR="00C64F3F" w:rsidRDefault="00C64F3F" w:rsidP="00C64F3F">
      <w:pPr>
        <w:pStyle w:val="ListParagraph"/>
        <w:numPr>
          <w:ilvl w:val="0"/>
          <w:numId w:val="1"/>
        </w:numPr>
      </w:pPr>
      <w:r>
        <w:t>Fast development cycle</w:t>
      </w:r>
    </w:p>
    <w:p w:rsidR="00C64F3F" w:rsidRDefault="00C64F3F" w:rsidP="00C64F3F"/>
    <w:p w:rsidR="008548A1" w:rsidRDefault="00A23C64" w:rsidP="00C64F3F">
      <w:r>
        <w:t>Issues with running Python script in bash shell:</w:t>
      </w:r>
    </w:p>
    <w:p w:rsidR="00A23C64" w:rsidRDefault="00A23C64" w:rsidP="00A23C64">
      <w:pPr>
        <w:pStyle w:val="ListParagraph"/>
        <w:numPr>
          <w:ilvl w:val="0"/>
          <w:numId w:val="2"/>
        </w:numPr>
      </w:pPr>
      <w:r>
        <w:t>Python Shell hangs on initialization</w:t>
      </w:r>
    </w:p>
    <w:p w:rsidR="00A23C64" w:rsidRDefault="00A23C64" w:rsidP="00A23C64">
      <w:pPr>
        <w:ind w:left="720"/>
      </w:pPr>
      <w:r>
        <w:t>Resolution: Adding an alias to your .bashrc file.</w:t>
      </w:r>
    </w:p>
    <w:p w:rsidR="00A23C64" w:rsidRDefault="00A23C64" w:rsidP="00A23C64">
      <w:pPr>
        <w:pStyle w:val="ListParagraph"/>
        <w:numPr>
          <w:ilvl w:val="0"/>
          <w:numId w:val="2"/>
        </w:numPr>
      </w:pPr>
      <w:r>
        <w:lastRenderedPageBreak/>
        <w:t>Print statements do not appear.</w:t>
      </w:r>
    </w:p>
    <w:p w:rsidR="00BC4BFB" w:rsidRDefault="00A23C64" w:rsidP="00BC4BFB">
      <w:pPr>
        <w:ind w:left="720"/>
      </w:pPr>
      <w:r>
        <w:t>Workarounds: (1) flush the output buffer after each print statement (i.e. “sys.stdout.flush()”); (2) if running code from document using “python filename.py”, use “python –u filename.py”.</w:t>
      </w:r>
    </w:p>
    <w:p w:rsidR="00BC4BFB" w:rsidRDefault="00BC4BFB" w:rsidP="00BC4BFB"/>
    <w:p w:rsidR="00BC4BFB" w:rsidRPr="0071565F" w:rsidRDefault="00F37838" w:rsidP="00BC4BFB">
      <w:pPr>
        <w:rPr>
          <w:b/>
          <w:color w:val="FF0000"/>
          <w:u w:val="single"/>
        </w:rPr>
      </w:pPr>
      <w:r w:rsidRPr="0071565F">
        <w:rPr>
          <w:b/>
          <w:color w:val="FF0000"/>
          <w:u w:val="single"/>
        </w:rPr>
        <w:t xml:space="preserve">When creating a variable in python, you don’t need to use “var” like in Javascript. </w:t>
      </w:r>
    </w:p>
    <w:p w:rsidR="00F37838" w:rsidRPr="0071565F" w:rsidRDefault="00F37838" w:rsidP="00BC4BFB">
      <w:pPr>
        <w:rPr>
          <w:b/>
          <w:color w:val="FF0000"/>
          <w:u w:val="single"/>
        </w:rPr>
      </w:pPr>
    </w:p>
    <w:p w:rsidR="00F37838" w:rsidRPr="0071565F" w:rsidRDefault="00F37838" w:rsidP="00BC4BFB">
      <w:pPr>
        <w:rPr>
          <w:b/>
          <w:color w:val="FF0000"/>
          <w:u w:val="single"/>
        </w:rPr>
      </w:pPr>
      <w:r w:rsidRPr="0071565F">
        <w:rPr>
          <w:b/>
          <w:color w:val="FF0000"/>
          <w:u w:val="single"/>
        </w:rPr>
        <w:t>“Array” in Javascript == “List” in Python</w:t>
      </w:r>
    </w:p>
    <w:p w:rsidR="00F37838" w:rsidRDefault="00F37838" w:rsidP="00BC4BFB"/>
    <w:p w:rsidR="00F37838" w:rsidRPr="00185C02" w:rsidRDefault="007F6392" w:rsidP="00BC4BFB">
      <w:pPr>
        <w:rPr>
          <w:b/>
          <w:color w:val="FF0000"/>
          <w:u w:val="single"/>
        </w:rPr>
      </w:pPr>
      <w:r w:rsidRPr="00185C02">
        <w:rPr>
          <w:b/>
          <w:color w:val="FF0000"/>
          <w:u w:val="single"/>
        </w:rPr>
        <w:t>“Console.log” in Javascript = “Print” in Python</w:t>
      </w:r>
    </w:p>
    <w:p w:rsidR="007F6392" w:rsidRDefault="007F6392" w:rsidP="00BC4BFB"/>
    <w:p w:rsidR="007F6392" w:rsidRDefault="004D3556" w:rsidP="00BC4BFB">
      <w:r>
        <w:t>For comments:</w:t>
      </w:r>
    </w:p>
    <w:p w:rsidR="004D3556" w:rsidRDefault="004D3556" w:rsidP="004D3556">
      <w:pPr>
        <w:pStyle w:val="ListParagraph"/>
        <w:numPr>
          <w:ilvl w:val="0"/>
          <w:numId w:val="1"/>
        </w:numPr>
      </w:pPr>
      <w:r>
        <w:t xml:space="preserve">Single line - # </w:t>
      </w:r>
    </w:p>
    <w:p w:rsidR="004D3556" w:rsidRDefault="004D3556" w:rsidP="004D3556">
      <w:pPr>
        <w:pStyle w:val="ListParagraph"/>
        <w:numPr>
          <w:ilvl w:val="0"/>
          <w:numId w:val="1"/>
        </w:numPr>
      </w:pPr>
      <w:r>
        <w:t>Multiple lines – Triple quotations (“””  “”” or ‘’’  ‘’’)</w:t>
      </w:r>
    </w:p>
    <w:p w:rsidR="00536681" w:rsidRDefault="00536681" w:rsidP="00536681"/>
    <w:p w:rsidR="00536681" w:rsidRDefault="005A603F" w:rsidP="00536681">
      <w:r>
        <w:t xml:space="preserve">Data Types: </w:t>
      </w:r>
    </w:p>
    <w:p w:rsidR="005A603F" w:rsidRDefault="005A603F" w:rsidP="00536681">
      <w:r>
        <w:t>Primitive data types:</w:t>
      </w:r>
    </w:p>
    <w:p w:rsidR="005A603F" w:rsidRDefault="005A603F" w:rsidP="005A603F">
      <w:pPr>
        <w:pStyle w:val="ListParagraph"/>
        <w:numPr>
          <w:ilvl w:val="0"/>
          <w:numId w:val="1"/>
        </w:numPr>
      </w:pPr>
      <w:r>
        <w:t>Boolean values</w:t>
      </w:r>
    </w:p>
    <w:p w:rsidR="005A603F" w:rsidRDefault="005A603F" w:rsidP="005A603F">
      <w:pPr>
        <w:pStyle w:val="ListParagraph"/>
        <w:numPr>
          <w:ilvl w:val="0"/>
          <w:numId w:val="1"/>
        </w:numPr>
      </w:pPr>
      <w:r>
        <w:t>Numbers</w:t>
      </w:r>
    </w:p>
    <w:p w:rsidR="005A603F" w:rsidRDefault="005A603F" w:rsidP="005A603F">
      <w:pPr>
        <w:pStyle w:val="ListParagraph"/>
        <w:numPr>
          <w:ilvl w:val="0"/>
          <w:numId w:val="1"/>
        </w:numPr>
      </w:pPr>
      <w:r>
        <w:t>Strings</w:t>
      </w:r>
    </w:p>
    <w:p w:rsidR="005A603F" w:rsidRDefault="005A603F" w:rsidP="00536681">
      <w:r>
        <w:t>Composite types:</w:t>
      </w:r>
    </w:p>
    <w:p w:rsidR="005A603F" w:rsidRDefault="005A603F" w:rsidP="005A603F">
      <w:pPr>
        <w:pStyle w:val="ListParagraph"/>
        <w:numPr>
          <w:ilvl w:val="0"/>
          <w:numId w:val="1"/>
        </w:numPr>
      </w:pPr>
      <w:r>
        <w:t>Tuples: type of data that is immutable and can hold a group of values. Tuples can contain mixed data types.</w:t>
      </w:r>
    </w:p>
    <w:p w:rsidR="005A603F" w:rsidRDefault="005A603F" w:rsidP="005A603F">
      <w:pPr>
        <w:pStyle w:val="ListParagraph"/>
        <w:numPr>
          <w:ilvl w:val="0"/>
          <w:numId w:val="1"/>
        </w:numPr>
      </w:pPr>
      <w:r>
        <w:t>Lists: A type of data that is mutable and can hold a group of values. Usually meant to store a collection of related data.</w:t>
      </w:r>
    </w:p>
    <w:p w:rsidR="005A603F" w:rsidRDefault="005A603F" w:rsidP="005A603F">
      <w:pPr>
        <w:pStyle w:val="ListParagraph"/>
        <w:numPr>
          <w:ilvl w:val="0"/>
          <w:numId w:val="1"/>
        </w:numPr>
      </w:pPr>
      <w:r>
        <w:t>Dictionaries: A group of key-value pairs. Dictionary elements are indexed by unique keys which are used to access values.</w:t>
      </w:r>
    </w:p>
    <w:p w:rsidR="005A603F" w:rsidRDefault="005A603F" w:rsidP="005A603F"/>
    <w:p w:rsidR="005A603F" w:rsidRDefault="008E08AE" w:rsidP="005A603F">
      <w:r>
        <w:t>Strings:</w:t>
      </w:r>
    </w:p>
    <w:p w:rsidR="008E08AE" w:rsidRDefault="008E08AE" w:rsidP="005A603F"/>
    <w:p w:rsidR="008E08AE" w:rsidRDefault="00C72213" w:rsidP="005A603F">
      <w:r>
        <w:t>Print</w:t>
      </w:r>
      <w:r w:rsidR="008E08AE" w:rsidRPr="008E08AE">
        <w:t xml:space="preserve"> inserts a space between elements separated by a comma.</w:t>
      </w:r>
    </w:p>
    <w:p w:rsidR="008E08AE" w:rsidRDefault="008E08AE" w:rsidP="005A603F"/>
    <w:p w:rsidR="008E08AE" w:rsidRDefault="00C72213" w:rsidP="005A603F">
      <w:r>
        <w:t>Concatenate</w:t>
      </w:r>
      <w:r w:rsidR="008E08AE" w:rsidRPr="008E08AE">
        <w:t xml:space="preserve"> </w:t>
      </w:r>
      <w:r>
        <w:t xml:space="preserve">the contents into a new string </w:t>
      </w:r>
      <w:r w:rsidR="008E08AE" w:rsidRPr="008E08AE">
        <w:t>with the help of +.</w:t>
      </w:r>
    </w:p>
    <w:p w:rsidR="00C72213" w:rsidRDefault="00C72213" w:rsidP="005A603F"/>
    <w:p w:rsidR="008E08AE" w:rsidRDefault="008E08AE" w:rsidP="005A603F">
      <w:r w:rsidRPr="008E08AE">
        <w:t xml:space="preserve">Lastly, you can use curly brackets - {} - and the string </w:t>
      </w:r>
      <w:r w:rsidRPr="008E08AE">
        <w:rPr>
          <w:b/>
          <w:color w:val="00B050"/>
        </w:rPr>
        <w:t>.format()</w:t>
      </w:r>
      <w:r w:rsidRPr="008E08AE">
        <w:rPr>
          <w:color w:val="00B050"/>
        </w:rPr>
        <w:t xml:space="preserve"> </w:t>
      </w:r>
      <w:r w:rsidRPr="008E08AE">
        <w:t xml:space="preserve">method to inject variables into your string - this is known as </w:t>
      </w:r>
      <w:r w:rsidRPr="008E08AE">
        <w:rPr>
          <w:b/>
        </w:rPr>
        <w:t>string interpolation</w:t>
      </w:r>
      <w:r w:rsidRPr="008E08AE">
        <w:t>.</w:t>
      </w:r>
    </w:p>
    <w:p w:rsidR="00C72213" w:rsidRDefault="00C72213" w:rsidP="00C72213">
      <w:pPr>
        <w:ind w:left="720"/>
      </w:pPr>
      <w:r>
        <w:t>first_name = "Zen"</w:t>
      </w:r>
    </w:p>
    <w:p w:rsidR="00C72213" w:rsidRDefault="00C72213" w:rsidP="00C72213">
      <w:pPr>
        <w:ind w:left="720"/>
      </w:pPr>
      <w:r>
        <w:t>last_name = "Coder"</w:t>
      </w:r>
    </w:p>
    <w:p w:rsidR="00C72213" w:rsidRDefault="00C72213" w:rsidP="00C72213">
      <w:pPr>
        <w:ind w:left="720"/>
      </w:pPr>
      <w:r>
        <w:t xml:space="preserve">print </w:t>
      </w:r>
      <w:r w:rsidRPr="00C72213">
        <w:rPr>
          <w:color w:val="5B9BD5" w:themeColor="accent1"/>
        </w:rPr>
        <w:t>"My name is {} {}".format(first_name, last_name)</w:t>
      </w:r>
    </w:p>
    <w:p w:rsidR="00C72213" w:rsidRDefault="00C72213" w:rsidP="005A603F"/>
    <w:p w:rsidR="00C72213" w:rsidRDefault="00C72213" w:rsidP="005A603F">
      <w:bookmarkStart w:id="0" w:name="_GoBack"/>
      <w:bookmarkEnd w:id="0"/>
    </w:p>
    <w:sectPr w:rsidR="00C72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E80F96"/>
    <w:multiLevelType w:val="hybridMultilevel"/>
    <w:tmpl w:val="6164C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81411"/>
    <w:multiLevelType w:val="hybridMultilevel"/>
    <w:tmpl w:val="9272CA72"/>
    <w:lvl w:ilvl="0" w:tplc="2E583D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74578"/>
    <w:multiLevelType w:val="hybridMultilevel"/>
    <w:tmpl w:val="4F1EA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E68"/>
    <w:rsid w:val="00185C02"/>
    <w:rsid w:val="004D3556"/>
    <w:rsid w:val="00536681"/>
    <w:rsid w:val="005A603F"/>
    <w:rsid w:val="005E748C"/>
    <w:rsid w:val="0071565F"/>
    <w:rsid w:val="007C5E68"/>
    <w:rsid w:val="007F6392"/>
    <w:rsid w:val="008548A1"/>
    <w:rsid w:val="00884DEF"/>
    <w:rsid w:val="008E08AE"/>
    <w:rsid w:val="00A1690D"/>
    <w:rsid w:val="00A23C64"/>
    <w:rsid w:val="00AA2D91"/>
    <w:rsid w:val="00BC4BFB"/>
    <w:rsid w:val="00C64F3F"/>
    <w:rsid w:val="00C72213"/>
    <w:rsid w:val="00D85A6F"/>
    <w:rsid w:val="00EC743B"/>
    <w:rsid w:val="00F37838"/>
    <w:rsid w:val="00F5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C2129-69D8-42C9-A476-DC431E64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179</TotalTime>
  <Pages>3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Oink oink</dc:creator>
  <cp:keywords/>
  <dc:description/>
  <cp:lastModifiedBy>Urian Chang</cp:lastModifiedBy>
  <cp:revision>20</cp:revision>
  <dcterms:created xsi:type="dcterms:W3CDTF">2017-02-06T08:00:00Z</dcterms:created>
  <dcterms:modified xsi:type="dcterms:W3CDTF">2017-02-06T19:19:00Z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